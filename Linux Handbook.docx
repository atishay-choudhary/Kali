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op table contains the title with an illustration of a notepad and pen. The bottom table has an address field"/>
      </w:tblPr>
      <w:tblGrid>
        <w:gridCol w:w="10794"/>
        <w:gridCol w:w="6"/>
      </w:tblGrid>
      <w:tr w:rsidR="00046F14" w:rsidRPr="00046F14" w14:paraId="75775789" w14:textId="77777777" w:rsidTr="00D369BE">
        <w:trPr>
          <w:trHeight w:val="1620"/>
        </w:trPr>
        <w:tc>
          <w:tcPr>
            <w:tcW w:w="9364" w:type="dxa"/>
            <w:vAlign w:val="bottom"/>
          </w:tcPr>
          <w:p w14:paraId="5609DE1D" w14:textId="2E4EB5C1" w:rsidR="00184D78" w:rsidRPr="00184D78" w:rsidRDefault="00294488" w:rsidP="00184D7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3BBDAF6" wp14:editId="3354996B">
                  <wp:simplePos x="0" y="0"/>
                  <wp:positionH relativeFrom="column">
                    <wp:posOffset>5162550</wp:posOffset>
                  </wp:positionH>
                  <wp:positionV relativeFrom="paragraph">
                    <wp:posOffset>-78740</wp:posOffset>
                  </wp:positionV>
                  <wp:extent cx="1938020" cy="1511300"/>
                  <wp:effectExtent l="0" t="0" r="0" b="0"/>
                  <wp:wrapNone/>
                  <wp:docPr id="1708605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605540" name="Picture 17086055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2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4D78">
              <w:t>Linux Handbook</w:t>
            </w:r>
          </w:p>
        </w:tc>
        <w:tc>
          <w:tcPr>
            <w:tcW w:w="1436" w:type="dxa"/>
          </w:tcPr>
          <w:p w14:paraId="539AD201" w14:textId="42B4D4A6" w:rsidR="00046F14" w:rsidRPr="00046F14" w:rsidRDefault="00046F14" w:rsidP="00A104EE">
            <w:pPr>
              <w:pStyle w:val="Graphic"/>
            </w:pPr>
          </w:p>
        </w:tc>
      </w:tr>
      <w:tr w:rsidR="005361FB" w:rsidRPr="00046F14" w14:paraId="361FACB6" w14:textId="77777777" w:rsidTr="00D369BE">
        <w:trPr>
          <w:trHeight w:val="1620"/>
        </w:trPr>
        <w:tc>
          <w:tcPr>
            <w:tcW w:w="9364" w:type="dxa"/>
            <w:vAlign w:val="bottom"/>
          </w:tcPr>
          <w:tbl>
            <w:tblPr>
              <w:tblpPr w:leftFromText="180" w:rightFromText="180" w:vertAnchor="text" w:horzAnchor="margin" w:tblpY="452"/>
              <w:tblW w:w="5000" w:type="pct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  <w:tblDescription w:val="Top table contains the title with an illustration of a notepad and pen. The bottom table has an address field"/>
            </w:tblPr>
            <w:tblGrid>
              <w:gridCol w:w="21"/>
              <w:gridCol w:w="10773"/>
            </w:tblGrid>
            <w:tr w:rsidR="00294488" w14:paraId="6C2487AF" w14:textId="77777777" w:rsidTr="00294488">
              <w:trPr>
                <w:trHeight w:val="197"/>
              </w:trPr>
              <w:tc>
                <w:tcPr>
                  <w:tcW w:w="18" w:type="dxa"/>
                </w:tcPr>
                <w:p w14:paraId="34415834" w14:textId="77777777" w:rsidR="00294488" w:rsidRDefault="00294488" w:rsidP="00294488">
                  <w:pPr>
                    <w:spacing w:after="0"/>
                  </w:pPr>
                </w:p>
              </w:tc>
              <w:tc>
                <w:tcPr>
                  <w:tcW w:w="9346" w:type="dxa"/>
                  <w:tcBorders>
                    <w:bottom w:val="single" w:sz="4" w:space="0" w:color="auto"/>
                  </w:tcBorders>
                </w:tcPr>
                <w:p w14:paraId="49E187D3" w14:textId="77777777" w:rsidR="00294488" w:rsidRPr="00D50A11" w:rsidRDefault="00294488" w:rsidP="00294488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D50A11">
                    <w:rPr>
                      <w:b/>
                      <w:bCs/>
                      <w:sz w:val="32"/>
                      <w:szCs w:val="32"/>
                      <w:u w:val="single"/>
                    </w:rPr>
                    <w:t>My very own LINUX Handbook</w:t>
                  </w:r>
                </w:p>
              </w:tc>
            </w:tr>
          </w:tbl>
          <w:tbl>
            <w:tblPr>
              <w:tblStyle w:val="Checklisttable"/>
              <w:tblpPr w:leftFromText="180" w:rightFromText="180" w:vertAnchor="text" w:horzAnchor="margin" w:tblpY="917"/>
              <w:tblOverlap w:val="never"/>
              <w:tblW w:w="10939" w:type="dxa"/>
              <w:tblLook w:val="00A0" w:firstRow="1" w:lastRow="0" w:firstColumn="1" w:lastColumn="0" w:noHBand="0" w:noVBand="0"/>
              <w:tblDescription w:val="Ideal apartment checklist table with first column intentionally left blank so that a checkmark or X can be added next to each apartment feature"/>
            </w:tblPr>
            <w:tblGrid>
              <w:gridCol w:w="360"/>
              <w:gridCol w:w="4880"/>
              <w:gridCol w:w="5699"/>
            </w:tblGrid>
            <w:tr w:rsidR="00294488" w14:paraId="46C69341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69EB50D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194BE0A" w14:textId="029B8DAB" w:rsidR="00294488" w:rsidRDefault="00294488" w:rsidP="00294488">
                  <w:r>
                    <w:rPr>
                      <w:b w:val="0"/>
                    </w:rPr>
                    <w:t>/bin</w:t>
                  </w:r>
                  <w:r w:rsidR="00914333">
                    <w:t xml:space="preserve"> -&gt;Binaries</w:t>
                  </w:r>
                </w:p>
                <w:p w14:paraId="024B6B77" w14:textId="7AE948DE" w:rsidR="00294488" w:rsidRDefault="00294488" w:rsidP="00294488">
                  <w:r>
                    <w:rPr>
                      <w:b w:val="0"/>
                    </w:rPr>
                    <w:t>/sbin</w:t>
                  </w:r>
                  <w:r w:rsidR="00914333">
                    <w:t>-&gt; System Binaries</w:t>
                  </w:r>
                </w:p>
                <w:p w14:paraId="226661F0" w14:textId="77777777" w:rsidR="00294488" w:rsidRDefault="00294488" w:rsidP="00294488">
                  <w:r>
                    <w:rPr>
                      <w:b w:val="0"/>
                    </w:rPr>
                    <w:t>/boot</w:t>
                  </w:r>
                </w:p>
                <w:p w14:paraId="656FDE46" w14:textId="77777777" w:rsidR="00294488" w:rsidRDefault="00294488" w:rsidP="00294488">
                  <w:r>
                    <w:rPr>
                      <w:b w:val="0"/>
                    </w:rPr>
                    <w:t>/dev</w:t>
                  </w:r>
                </w:p>
                <w:p w14:paraId="30C36F51" w14:textId="77777777" w:rsidR="00F15904" w:rsidRDefault="00F15904" w:rsidP="00294488">
                  <w:r>
                    <w:rPr>
                      <w:b w:val="0"/>
                    </w:rPr>
                    <w:t>/etc</w:t>
                  </w:r>
                </w:p>
                <w:p w14:paraId="1A0A184C" w14:textId="77777777" w:rsidR="00F15904" w:rsidRDefault="00F15904" w:rsidP="00294488">
                  <w:r>
                    <w:rPr>
                      <w:b w:val="0"/>
                    </w:rPr>
                    <w:t>/lib  /lib32  /lib64</w:t>
                  </w:r>
                  <w:r w:rsidR="00A04AEE">
                    <w:rPr>
                      <w:b w:val="0"/>
                    </w:rPr>
                    <w:t xml:space="preserve">  </w:t>
                  </w:r>
                </w:p>
                <w:p w14:paraId="32FB3E30" w14:textId="77777777" w:rsidR="00A04AEE" w:rsidRDefault="00A04AEE" w:rsidP="00294488">
                  <w:r>
                    <w:rPr>
                      <w:b w:val="0"/>
                    </w:rPr>
                    <w:t>/media  /mnt</w:t>
                  </w:r>
                </w:p>
                <w:p w14:paraId="15503AA8" w14:textId="77777777" w:rsidR="00A04AEE" w:rsidRDefault="00A04AEE" w:rsidP="00294488">
                  <w:r>
                    <w:rPr>
                      <w:b w:val="0"/>
                    </w:rPr>
                    <w:t>/opt</w:t>
                  </w:r>
                </w:p>
                <w:p w14:paraId="0016631B" w14:textId="77777777" w:rsidR="00A04AEE" w:rsidRDefault="00A04AEE" w:rsidP="00294488">
                  <w:r>
                    <w:rPr>
                      <w:b w:val="0"/>
                    </w:rPr>
                    <w:t>/proc</w:t>
                  </w:r>
                </w:p>
                <w:p w14:paraId="24BDEBA9" w14:textId="77777777" w:rsidR="00914333" w:rsidRDefault="00914333" w:rsidP="00294488">
                  <w:pPr>
                    <w:rPr>
                      <w:bCs/>
                    </w:rPr>
                  </w:pPr>
                  <w:r>
                    <w:rPr>
                      <w:b w:val="0"/>
                      <w:bCs/>
                    </w:rPr>
                    <w:t>/home</w:t>
                  </w:r>
                </w:p>
                <w:p w14:paraId="49B8FC3B" w14:textId="019AA523" w:rsidR="00A04AEE" w:rsidRDefault="00A04AEE" w:rsidP="00294488">
                  <w:r>
                    <w:rPr>
                      <w:b w:val="0"/>
                    </w:rPr>
                    <w:t>/root</w:t>
                  </w:r>
                </w:p>
                <w:p w14:paraId="1DA54B20" w14:textId="46C00536" w:rsidR="00A04AEE" w:rsidRDefault="00A04AEE" w:rsidP="00294488">
                  <w:r>
                    <w:rPr>
                      <w:b w:val="0"/>
                    </w:rPr>
                    <w:t>/run</w:t>
                  </w:r>
                  <w:r w:rsidR="00914333">
                    <w:t>-&gt;Run directory</w:t>
                  </w:r>
                </w:p>
                <w:p w14:paraId="7C1818A2" w14:textId="77777777" w:rsidR="00A04AEE" w:rsidRDefault="00A04AEE" w:rsidP="00294488">
                  <w:r>
                    <w:rPr>
                      <w:b w:val="0"/>
                    </w:rPr>
                    <w:t>/snap</w:t>
                  </w:r>
                </w:p>
                <w:p w14:paraId="391C01F3" w14:textId="6A25DEAE" w:rsidR="00A04AEE" w:rsidRDefault="00A04AEE" w:rsidP="00294488">
                  <w:r>
                    <w:rPr>
                      <w:b w:val="0"/>
                    </w:rPr>
                    <w:t>/srv</w:t>
                  </w:r>
                  <w:r w:rsidR="00914333">
                    <w:rPr>
                      <w:b w:val="0"/>
                    </w:rPr>
                    <w:t>-&gt;</w:t>
                  </w:r>
                  <w:r w:rsidR="00914333">
                    <w:t xml:space="preserve"> Service directory</w:t>
                  </w:r>
                </w:p>
                <w:p w14:paraId="4593BE71" w14:textId="382B620A" w:rsidR="00A04AEE" w:rsidRDefault="00A04AEE" w:rsidP="00294488">
                  <w:r>
                    <w:rPr>
                      <w:b w:val="0"/>
                    </w:rPr>
                    <w:t>/sys</w:t>
                  </w:r>
                  <w:r w:rsidR="00914333">
                    <w:rPr>
                      <w:b w:val="0"/>
                    </w:rPr>
                    <w:t>-&gt;</w:t>
                  </w:r>
                  <w:r w:rsidR="00914333">
                    <w:t xml:space="preserve"> System directory</w:t>
                  </w:r>
                </w:p>
                <w:p w14:paraId="09CC0EEF" w14:textId="77777777" w:rsidR="00914333" w:rsidRDefault="00914333" w:rsidP="00294488">
                  <w:r>
                    <w:rPr>
                      <w:b w:val="0"/>
                    </w:rPr>
                    <w:t>/tmp</w:t>
                  </w:r>
                </w:p>
                <w:p w14:paraId="47427A77" w14:textId="77777777" w:rsidR="00914333" w:rsidRDefault="00914333" w:rsidP="00294488">
                  <w:r>
                    <w:rPr>
                      <w:b w:val="0"/>
                    </w:rPr>
                    <w:t>/urs</w:t>
                  </w:r>
                </w:p>
                <w:p w14:paraId="4CC80663" w14:textId="0881E2EF" w:rsidR="00914333" w:rsidRPr="002604FB" w:rsidRDefault="00914333" w:rsidP="002944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/var-&gt;</w:t>
                  </w:r>
                  <w:r>
                    <w:t xml:space="preserve"> Variable directory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30A9D869" w14:textId="1343B5E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programs or applications ( ls , cat etc)</w:t>
                  </w:r>
                </w:p>
                <w:p w14:paraId="7EE002D1" w14:textId="32E9D549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similar to bin, but accessable by root </w:t>
                  </w:r>
                </w:p>
                <w:p w14:paraId="72D9017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Boot loader and other booting stuff</w:t>
                  </w:r>
                </w:p>
                <w:p w14:paraId="624576C3" w14:textId="05B58F8D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</w:t>
                  </w:r>
                  <w:r w:rsidR="00914333">
                    <w:t>a</w:t>
                  </w:r>
                  <w:r>
                    <w:t>rdware files (</w:t>
                  </w:r>
                  <w:r w:rsidR="00F15904">
                    <w:t>mouse keyboard etc</w:t>
                  </w:r>
                  <w:r>
                    <w:t>…)</w:t>
                  </w:r>
                </w:p>
                <w:p w14:paraId="7CDFA2ED" w14:textId="77777777" w:rsidR="00F15904" w:rsidRDefault="00F15904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Configuration files (systemwide)</w:t>
                  </w:r>
                </w:p>
                <w:p w14:paraId="5F6473ED" w14:textId="77777777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Stores libraries</w:t>
                  </w:r>
                </w:p>
                <w:p w14:paraId="72C035BB" w14:textId="23B835D2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Mount storage devices media-&gt; automatic ; mnt-&gt; manual</w:t>
                  </w:r>
                </w:p>
                <w:p w14:paraId="1116D91B" w14:textId="77777777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Optionals (manual installed softwares)</w:t>
                  </w:r>
                </w:p>
                <w:p w14:paraId="254D61C8" w14:textId="77777777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Sudo and process directories</w:t>
                  </w:r>
                </w:p>
                <w:p w14:paraId="034AE47F" w14:textId="6867C369" w:rsidR="00914333" w:rsidRDefault="00AD2741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D2741">
                    <w:t>private workspace</w:t>
                  </w:r>
                  <w:r>
                    <w:t>for</w:t>
                  </w:r>
                  <w:r w:rsidRPr="00AD2741">
                    <w:t xml:space="preserve"> storing personal files</w:t>
                  </w:r>
                  <w:r>
                    <w:t xml:space="preserve"> and more stuff</w:t>
                  </w:r>
                </w:p>
                <w:p w14:paraId="6DB3AC67" w14:textId="250671DD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Root users’s home directory</w:t>
                  </w:r>
                </w:p>
                <w:p w14:paraId="65647B69" w14:textId="5E63EAED" w:rsidR="00A04AEE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</w:t>
                  </w:r>
                  <w:r w:rsidR="00A04AEE">
                    <w:t>uns in ram store runtime information</w:t>
                  </w:r>
                </w:p>
                <w:p w14:paraId="04411176" w14:textId="77777777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Contain snap(self run) packages mainly used by ubuntu</w:t>
                  </w:r>
                </w:p>
                <w:p w14:paraId="4B68CBD8" w14:textId="3EAE97DD" w:rsidR="00A04AEE" w:rsidRDefault="00A04AEE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servisce data is stored here</w:t>
                  </w:r>
                </w:p>
                <w:p w14:paraId="5E1C0A90" w14:textId="5E19CE25" w:rsidR="00A04AEE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similar to run directory</w:t>
                  </w:r>
                </w:p>
                <w:p w14:paraId="2E89DD92" w14:textId="77777777" w:rsidR="00914333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Temporary copy of running task is saved here</w:t>
                  </w:r>
                </w:p>
                <w:p w14:paraId="7A83E10F" w14:textId="77777777" w:rsidR="00914333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User application space</w:t>
                  </w:r>
                </w:p>
                <w:p w14:paraId="0A1AF21A" w14:textId="6FBECD25" w:rsidR="00914333" w:rsidRDefault="00914333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stores filed/directories which in future can grow in size</w:t>
                  </w:r>
                </w:p>
              </w:tc>
            </w:tr>
            <w:tr w:rsidR="00294488" w14:paraId="175AD51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B0C0D36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863C05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</w:t>
                  </w:r>
                </w:p>
                <w:p w14:paraId="15D6766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 -lS</w:t>
                  </w:r>
                </w:p>
                <w:p w14:paraId="5F898BC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 -lSr</w:t>
                  </w:r>
                </w:p>
                <w:p w14:paraId="3AC5731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lsblk</w:t>
                  </w:r>
                </w:p>
                <w:p w14:paraId="43DD32F7" w14:textId="77777777" w:rsidR="00294488" w:rsidRDefault="00294488" w:rsidP="00294488">
                  <w:r>
                    <w:t>df -h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17F9000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all files and folders (directories)</w:t>
                  </w:r>
                </w:p>
                <w:p w14:paraId="4681EAC6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Sort by file size</w:t>
                  </w:r>
                </w:p>
                <w:p w14:paraId="0118818E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Reverse sort</w:t>
                  </w:r>
                </w:p>
                <w:p w14:paraId="242ECCF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List storage in tree format</w:t>
                  </w:r>
                </w:p>
                <w:p w14:paraId="327A42A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List memory of system in human redable format</w:t>
                  </w:r>
                </w:p>
              </w:tc>
            </w:tr>
            <w:tr w:rsidR="00294488" w14:paraId="532502C5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2AED20E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7BD1F5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cd</w:t>
                  </w:r>
                </w:p>
                <w:p w14:paraId="0D6924C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cd /</w:t>
                  </w:r>
                </w:p>
                <w:p w14:paraId="15B52E0E" w14:textId="77777777" w:rsidR="00294488" w:rsidRDefault="00294488" w:rsidP="00294488">
                  <w:r>
                    <w:t>cd ..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62B48C4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Change directory (folders)</w:t>
                  </w:r>
                </w:p>
                <w:p w14:paraId="43774F2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Switch to root</w:t>
                  </w:r>
                </w:p>
                <w:p w14:paraId="532525B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Switch one directory back</w:t>
                  </w:r>
                </w:p>
              </w:tc>
            </w:tr>
            <w:tr w:rsidR="00294488" w14:paraId="5B956ACA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DE8343B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60288E27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Sudo</w:t>
                  </w:r>
                </w:p>
                <w:p w14:paraId="0EE25C64" w14:textId="77777777" w:rsidR="00294488" w:rsidRDefault="00294488" w:rsidP="00294488">
                  <w:r>
                    <w:t>su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1CFF233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Substitute User Do</w:t>
                  </w:r>
                </w:p>
                <w:p w14:paraId="02F712B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Switch user</w:t>
                  </w:r>
                </w:p>
              </w:tc>
            </w:tr>
            <w:tr w:rsidR="00294488" w14:paraId="38D16B17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E2EBAB4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1BD446A" w14:textId="77777777" w:rsidR="00294488" w:rsidRDefault="00294488" w:rsidP="00294488">
                  <w:r>
                    <w:t>mkdir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44F652C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Make new directory</w:t>
                  </w:r>
                </w:p>
              </w:tc>
            </w:tr>
            <w:tr w:rsidR="00294488" w14:paraId="6FB8175A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50614F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655E353E" w14:textId="77777777" w:rsidR="00294488" w:rsidRDefault="00294488" w:rsidP="00294488">
                  <w:r>
                    <w:t>sh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6A2D879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Switch to “sh” shell</w:t>
                  </w:r>
                </w:p>
              </w:tc>
            </w:tr>
            <w:tr w:rsidR="00294488" w14:paraId="1D235C21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464D3EE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B230B3B" w14:textId="77777777" w:rsidR="00294488" w:rsidRDefault="00294488" w:rsidP="00294488">
                  <w:r>
                    <w:t>uptime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7A72B1F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Uptime of system</w:t>
                  </w:r>
                </w:p>
              </w:tc>
            </w:tr>
            <w:tr w:rsidR="00294488" w14:paraId="0D0CE0DD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0922564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1B17181" w14:textId="77777777" w:rsidR="00294488" w:rsidRDefault="00294488" w:rsidP="00294488">
                  <w:r>
                    <w:t>w</w:t>
                  </w:r>
                </w:p>
              </w:tc>
              <w:tc>
                <w:tcPr>
                  <w:tcW w:w="5699" w:type="dxa"/>
                  <w:tcBorders>
                    <w:left w:val="dashed" w:sz="4" w:space="0" w:color="5B9BD5" w:themeColor="accent1"/>
                    <w:right w:val="single" w:sz="4" w:space="0" w:color="5B9BD5" w:themeColor="accent1"/>
                  </w:tcBorders>
                </w:tcPr>
                <w:p w14:paraId="7F5C2538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currently logged-in user</w:t>
                  </w:r>
                </w:p>
              </w:tc>
            </w:tr>
            <w:tr w:rsidR="00294488" w14:paraId="78B1A31E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21B3A2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992C907" w14:textId="77777777" w:rsidR="00294488" w:rsidRDefault="00294488" w:rsidP="00294488">
                  <w:r>
                    <w:t>which&lt;file_name&gt;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F36E9B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Gives location of executable file</w:t>
                  </w:r>
                </w:p>
              </w:tc>
            </w:tr>
            <w:tr w:rsidR="00294488" w14:paraId="0C2880A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1CB9D39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B5B8022" w14:textId="77777777" w:rsidR="00294488" w:rsidRDefault="00294488" w:rsidP="00294488">
                  <w:r>
                    <w:t>man &lt;command_name&gt;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504F457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Get help with the command</w:t>
                  </w:r>
                </w:p>
              </w:tc>
            </w:tr>
            <w:tr w:rsidR="00294488" w14:paraId="4698A139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8DD71A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25CB582" w14:textId="77777777" w:rsidR="00294488" w:rsidRDefault="00294488" w:rsidP="00294488">
                  <w:r>
                    <w:t>&lt;command&gt; --help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9AC006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Gets help with the command</w:t>
                  </w:r>
                </w:p>
              </w:tc>
            </w:tr>
            <w:tr w:rsidR="00294488" w14:paraId="66FD56C8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86DE2D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AA36755" w14:textId="77777777" w:rsidR="00294488" w:rsidRDefault="00294488" w:rsidP="00294488">
                  <w:r>
                    <w:t>rm &lt;file_name&gt;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49C007F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Removes files</w:t>
                  </w:r>
                </w:p>
              </w:tc>
            </w:tr>
            <w:tr w:rsidR="00294488" w14:paraId="01985D96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FF71345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64AB0506" w14:textId="77777777" w:rsidR="00294488" w:rsidRDefault="00294488" w:rsidP="00294488">
                  <w:r>
                    <w:t>rm -r &lt;directory_name&gt;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0FEC918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Removes directories</w:t>
                  </w:r>
                </w:p>
              </w:tc>
            </w:tr>
            <w:tr w:rsidR="00294488" w14:paraId="46D3B035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D4B0009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14D2A1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ps -a</w:t>
                  </w:r>
                </w:p>
                <w:p w14:paraId="1855A5D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ps aux</w:t>
                  </w:r>
                </w:p>
                <w:p w14:paraId="28C78332" w14:textId="77777777" w:rsidR="00294488" w:rsidRDefault="00294488" w:rsidP="00294488">
                  <w:r>
                    <w:t>kill &lt;PID&gt;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0900CC17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all currently running proceses</w:t>
                  </w:r>
                </w:p>
                <w:p w14:paraId="7EA2474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all diff. running processes</w:t>
                  </w:r>
                </w:p>
                <w:p w14:paraId="3296309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Kills process for that corresponding pid</w:t>
                  </w:r>
                </w:p>
              </w:tc>
            </w:tr>
            <w:tr w:rsidR="00294488" w14:paraId="7F95595B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21BAB6F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A8C946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list -units –type=service –state =running</w:t>
                  </w:r>
                </w:p>
                <w:p w14:paraId="3E26B792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cat “service_name”</w:t>
                  </w:r>
                </w:p>
                <w:p w14:paraId="6E5D28B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edit “service_name” – full</w:t>
                  </w:r>
                </w:p>
                <w:p w14:paraId="06EEE12D" w14:textId="77777777" w:rsidR="00294488" w:rsidRDefault="00294488" w:rsidP="00294488">
                  <w:pPr>
                    <w:rPr>
                      <w:b w:val="0"/>
                    </w:rPr>
                  </w:pPr>
                </w:p>
                <w:p w14:paraId="15412AE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cd /usr/bin</w:t>
                  </w:r>
                </w:p>
                <w:p w14:paraId="0018AD0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nano dummy.sh :</w:t>
                  </w:r>
                </w:p>
                <w:p w14:paraId="4DB3953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#!/bin/zsh</w:t>
                  </w:r>
                </w:p>
                <w:p w14:paraId="7D70B32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PATH=“/bin:/sbin:/usr/bin:/usr/sbin”</w:t>
                  </w:r>
                </w:p>
                <w:p w14:paraId="6796BC6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While true</w:t>
                  </w:r>
                </w:p>
                <w:p w14:paraId="1CC6D3C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Do</w:t>
                  </w:r>
                </w:p>
                <w:p w14:paraId="12B62ACB" w14:textId="77777777" w:rsidR="00294488" w:rsidRDefault="00294488" w:rsidP="00294488">
                  <w:r>
                    <w:rPr>
                      <w:b w:val="0"/>
                    </w:rPr>
                    <w:t xml:space="preserve">      echo “Current Date &amp; Time : $(date)”</w:t>
                  </w:r>
                </w:p>
                <w:p w14:paraId="71947081" w14:textId="77777777" w:rsidR="00294488" w:rsidRDefault="00294488" w:rsidP="00294488">
                  <w:r>
                    <w:rPr>
                      <w:b w:val="0"/>
                    </w:rPr>
                    <w:t xml:space="preserve">      sleep 3</w:t>
                  </w:r>
                </w:p>
                <w:p w14:paraId="66ACFEFF" w14:textId="77777777" w:rsidR="00294488" w:rsidRDefault="00294488" w:rsidP="00294488">
                  <w:r>
                    <w:rPr>
                      <w:b w:val="0"/>
                    </w:rPr>
                    <w:t>done</w:t>
                  </w:r>
                </w:p>
                <w:p w14:paraId="15BF597A" w14:textId="77777777" w:rsidR="00294488" w:rsidRDefault="00294488" w:rsidP="00294488"/>
                <w:p w14:paraId="68D852D1" w14:textId="77777777" w:rsidR="00294488" w:rsidRDefault="00294488" w:rsidP="00294488">
                  <w:r>
                    <w:rPr>
                      <w:b w:val="0"/>
                    </w:rPr>
                    <w:t>chmod +x dummy.sh</w:t>
                  </w:r>
                </w:p>
                <w:p w14:paraId="4DEE104A" w14:textId="77777777" w:rsidR="00294488" w:rsidRDefault="00294488" w:rsidP="00294488"/>
                <w:p w14:paraId="40F3C418" w14:textId="77777777" w:rsidR="00294488" w:rsidRDefault="00294488" w:rsidP="00294488">
                  <w:r>
                    <w:rPr>
                      <w:b w:val="0"/>
                    </w:rPr>
                    <w:t>/etc/systemd/system</w:t>
                  </w:r>
                </w:p>
                <w:p w14:paraId="62B6A50F" w14:textId="77777777" w:rsidR="00294488" w:rsidRDefault="00294488" w:rsidP="00294488">
                  <w:r>
                    <w:rPr>
                      <w:b w:val="0"/>
                    </w:rPr>
                    <w:t>Nano dummy.sh :</w:t>
                  </w:r>
                </w:p>
                <w:p w14:paraId="13E71036" w14:textId="77777777" w:rsidR="00294488" w:rsidRDefault="00294488" w:rsidP="00294488">
                  <w:r>
                    <w:rPr>
                      <w:b w:val="0"/>
                    </w:rPr>
                    <w:t>[Unit]</w:t>
                  </w:r>
                </w:p>
                <w:p w14:paraId="2265A057" w14:textId="77777777" w:rsidR="00294488" w:rsidRDefault="00294488" w:rsidP="00294488">
                  <w:r>
                    <w:rPr>
                      <w:b w:val="0"/>
                    </w:rPr>
                    <w:t>Description = first service</w:t>
                  </w:r>
                </w:p>
                <w:p w14:paraId="2FC4F057" w14:textId="77777777" w:rsidR="00294488" w:rsidRDefault="00294488" w:rsidP="00294488">
                  <w:r>
                    <w:rPr>
                      <w:b w:val="0"/>
                    </w:rPr>
                    <w:t>[Servise]</w:t>
                  </w:r>
                </w:p>
                <w:p w14:paraId="3144FF11" w14:textId="77777777" w:rsidR="00294488" w:rsidRDefault="00294488" w:rsidP="00294488">
                  <w:r>
                    <w:rPr>
                      <w:b w:val="0"/>
                    </w:rPr>
                    <w:t>Execstart=/usr/sbin/dummy.sh</w:t>
                  </w:r>
                </w:p>
                <w:p w14:paraId="3EF9F143" w14:textId="77777777" w:rsidR="00294488" w:rsidRDefault="00294488" w:rsidP="00294488">
                  <w:r>
                    <w:rPr>
                      <w:b w:val="0"/>
                    </w:rPr>
                    <w:t>[Install]</w:t>
                  </w:r>
                </w:p>
                <w:p w14:paraId="15A97920" w14:textId="77777777" w:rsidR="00294488" w:rsidRDefault="00294488" w:rsidP="00294488">
                  <w:r>
                    <w:rPr>
                      <w:b w:val="0"/>
                    </w:rPr>
                    <w:t>wantedBy=multi_user.target</w:t>
                  </w:r>
                </w:p>
                <w:p w14:paraId="219875AD" w14:textId="77777777" w:rsidR="00294488" w:rsidRDefault="00294488" w:rsidP="00294488"/>
                <w:p w14:paraId="70E73866" w14:textId="77777777" w:rsidR="00294488" w:rsidRPr="003C4C7B" w:rsidRDefault="00294488" w:rsidP="0029448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systemctl enable dummy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716B96F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List service units which are currently running</w:t>
                  </w:r>
                </w:p>
                <w:p w14:paraId="478C648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the service file</w:t>
                  </w:r>
                </w:p>
                <w:p w14:paraId="6FF8F87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To edit service file</w:t>
                  </w:r>
                </w:p>
                <w:p w14:paraId="3D61B9C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9204C7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service here</w:t>
                  </w:r>
                </w:p>
                <w:p w14:paraId="1722A79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Dummy file for service</w:t>
                  </w:r>
                </w:p>
                <w:p w14:paraId="2784C37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2B4C9EF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357BAD5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4B6D31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54CD721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689FFBC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5C8A1BE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Done creating the service</w:t>
                  </w:r>
                </w:p>
                <w:p w14:paraId="395DC31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5D111B98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Provide executable permission to file</w:t>
                  </w:r>
                </w:p>
                <w:p w14:paraId="745C8DC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1DB8EDC8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unit file here for dummy.sh</w:t>
                  </w:r>
                </w:p>
                <w:p w14:paraId="5A86D25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013F644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7F63B5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3C4EC8F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358009F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0C0A191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A71B6E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782F8E2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7692FA32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Dummy enabled</w:t>
                  </w:r>
                </w:p>
              </w:tc>
            </w:tr>
            <w:tr w:rsidR="00294488" w14:paraId="74486BC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F91E86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B8C8F81" w14:textId="77777777" w:rsidR="00294488" w:rsidRDefault="00294488" w:rsidP="00294488">
                  <w:r>
                    <w:t>htop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1A6A1F88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Lists all processes running</w:t>
                  </w:r>
                </w:p>
              </w:tc>
            </w:tr>
            <w:tr w:rsidR="00294488" w14:paraId="2B1FC45C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95CE86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C4B6E3D" w14:textId="77777777" w:rsidR="00294488" w:rsidRDefault="00294488" w:rsidP="00294488">
                  <w:r>
                    <w:t>cat&lt;file_name&gt;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14D0D8F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contents of file</w:t>
                  </w:r>
                </w:p>
              </w:tc>
            </w:tr>
            <w:tr w:rsidR="00294488" w14:paraId="55CC5FB9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CBCCE5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7244E666" w14:textId="77777777" w:rsidR="00294488" w:rsidRDefault="00294488" w:rsidP="00294488">
                  <w:r>
                    <w:t>pwd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5847CE9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Print working directory</w:t>
                  </w:r>
                </w:p>
              </w:tc>
            </w:tr>
            <w:tr w:rsidR="00294488" w14:paraId="2D1BDE8E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C812E4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2D81243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Data Streams : STDIN</w:t>
                  </w:r>
                </w:p>
                <w:p w14:paraId="564152F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 xml:space="preserve">                            STDOUT</w:t>
                  </w:r>
                </w:p>
                <w:p w14:paraId="23193B55" w14:textId="77777777" w:rsidR="00294488" w:rsidRDefault="00294488" w:rsidP="00294488">
                  <w:r>
                    <w:t xml:space="preserve">                            STDERR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1A05DEA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Input given       Numeric Id: 0</w:t>
                  </w:r>
                </w:p>
                <w:p w14:paraId="6E3C98E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Output Given   Numeric Id: 0</w:t>
                  </w:r>
                </w:p>
                <w:p w14:paraId="25C2614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Error output     Numeric Id: 2</w:t>
                  </w:r>
                </w:p>
              </w:tc>
            </w:tr>
            <w:tr w:rsidR="00294488" w14:paraId="1F6E10A6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135B2AC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414361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&lt;command&gt; 0 &gt; file.txt</w:t>
                  </w:r>
                </w:p>
                <w:p w14:paraId="366C06B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&lt;command&gt; 1 &gt; file.txt</w:t>
                  </w:r>
                </w:p>
                <w:p w14:paraId="694B8090" w14:textId="77777777" w:rsidR="00294488" w:rsidRDefault="00294488" w:rsidP="00294488">
                  <w:r>
                    <w:lastRenderedPageBreak/>
                    <w:t>&lt;command&gt; 2 &gt; file.txt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108FF07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lastRenderedPageBreak/>
                    <w:t>Sends input to file.txt</w:t>
                  </w:r>
                </w:p>
                <w:p w14:paraId="7D093BD4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Sends output of STDOUT data stream to file.txt</w:t>
                  </w:r>
                </w:p>
                <w:p w14:paraId="6649271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lastRenderedPageBreak/>
                    <w:t>Sends output of STDERR data stream to file.txt</w:t>
                  </w:r>
                </w:p>
              </w:tc>
            </w:tr>
            <w:tr w:rsidR="00294488" w14:paraId="09A2B03A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C8181FA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6F642D35" w14:textId="77777777" w:rsidR="00294488" w:rsidRDefault="00294488" w:rsidP="00294488">
                  <w:r>
                    <w:t>touch &lt;File_name&gt;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71273ED7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an empty file</w:t>
                  </w:r>
                </w:p>
              </w:tc>
            </w:tr>
            <w:tr w:rsidR="00294488" w14:paraId="77519D06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14F46C2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95A6854" w14:textId="77777777" w:rsidR="00294488" w:rsidRDefault="00294488" w:rsidP="00294488">
                  <w:r>
                    <w:t>Echo “text to be stored” &gt; file_name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3C612EE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 file with that text</w:t>
                  </w:r>
                </w:p>
              </w:tc>
            </w:tr>
            <w:tr w:rsidR="00294488" w14:paraId="31C66954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101DD1A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F8BF3E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Vim &lt;file_name&gt;</w:t>
                  </w:r>
                </w:p>
                <w:p w14:paraId="0718CD5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Shift+i</w:t>
                  </w:r>
                </w:p>
                <w:p w14:paraId="5D8B70E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Esc</w:t>
                  </w:r>
                </w:p>
                <w:p w14:paraId="497835E0" w14:textId="77777777" w:rsidR="00294488" w:rsidRDefault="00294488" w:rsidP="00294488">
                  <w:r>
                    <w:t>:wq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3B79CE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Open file with vim editor</w:t>
                  </w:r>
                </w:p>
                <w:p w14:paraId="560C260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Start editting </w:t>
                  </w:r>
                </w:p>
                <w:p w14:paraId="2B1BFD5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Exit editting mode</w:t>
                  </w:r>
                </w:p>
                <w:p w14:paraId="6BD3A74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Written and quit</w:t>
                  </w:r>
                </w:p>
              </w:tc>
            </w:tr>
            <w:tr w:rsidR="00294488" w14:paraId="7894781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3C37716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CBC49F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nano &lt;file_name&gt;</w:t>
                  </w:r>
                </w:p>
                <w:p w14:paraId="7E6EE47E" w14:textId="77777777" w:rsidR="00294488" w:rsidRDefault="00294488" w:rsidP="00294488">
                  <w:r>
                    <w:t>ctrl+x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F40AC7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Open file in nano editor. Can edit directly</w:t>
                  </w:r>
                </w:p>
                <w:p w14:paraId="6F24F9E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Exit</w:t>
                  </w:r>
                </w:p>
              </w:tc>
            </w:tr>
            <w:tr w:rsidR="00294488" w14:paraId="71C8AA60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2D12FAD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E1EE7C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cp &lt;file1&gt; &lt;file2&gt;</w:t>
                  </w:r>
                </w:p>
                <w:p w14:paraId="62AE6E5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cp &lt;file path&gt; &lt;new_file&gt;</w:t>
                  </w:r>
                </w:p>
                <w:p w14:paraId="58CD0B60" w14:textId="77777777" w:rsidR="00294488" w:rsidRDefault="00294488" w:rsidP="00294488">
                  <w:r>
                    <w:t>cp -r &lt;directory_path&gt; &lt;new dir 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4D3A4C0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Copy content of file1 to file2</w:t>
                  </w:r>
                </w:p>
                <w:p w14:paraId="508450F5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Copy content of file at that location to new_file</w:t>
                  </w:r>
                </w:p>
                <w:p w14:paraId="7F22B6B8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Copy whole directory</w:t>
                  </w:r>
                </w:p>
              </w:tc>
            </w:tr>
            <w:tr w:rsidR="00294488" w14:paraId="32DCD7F4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A3D16B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49C5AD8" w14:textId="77777777" w:rsidR="00294488" w:rsidRDefault="00294488" w:rsidP="00294488">
                  <w:r>
                    <w:t>Mv &lt;file_name&gt; &lt;new_name&gt;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0D55E272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Rename a file</w:t>
                  </w:r>
                </w:p>
              </w:tc>
            </w:tr>
            <w:tr w:rsidR="00294488" w14:paraId="1564CB6E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D55696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0B8A1D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head &lt;file_name&gt;</w:t>
                  </w:r>
                </w:p>
                <w:p w14:paraId="36260C73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head -n x &lt;file_name&gt;</w:t>
                  </w:r>
                </w:p>
                <w:p w14:paraId="6CB872F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tail &lt;file_name&gt;</w:t>
                  </w:r>
                </w:p>
                <w:p w14:paraId="7B1F49B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tail -n x &lt;file_name&gt;</w:t>
                  </w:r>
                </w:p>
                <w:p w14:paraId="7A5CD9F5" w14:textId="77777777" w:rsidR="00294488" w:rsidRDefault="00294488" w:rsidP="00294488">
                  <w:r>
                    <w:t>more &lt;file_name&gt;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5722876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Shows first 10 lines of the file</w:t>
                  </w:r>
                </w:p>
                <w:p w14:paraId="62B1A747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Shows first x lines of the file</w:t>
                  </w:r>
                </w:p>
                <w:p w14:paraId="546B2A5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Shows last 10 lines of the file</w:t>
                  </w:r>
                </w:p>
                <w:p w14:paraId="2E44BD8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Shows last x lines of the file</w:t>
                  </w:r>
                </w:p>
                <w:p w14:paraId="1E28918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Read whole file</w:t>
                  </w:r>
                </w:p>
              </w:tc>
            </w:tr>
            <w:tr w:rsidR="00294488" w14:paraId="692B293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6DD0271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77B38DD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ls -l |grep &lt;name&gt;</w:t>
                  </w:r>
                </w:p>
                <w:p w14:paraId="3E54E39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cat &lt;file_name&gt; | grep&lt;text&gt;</w:t>
                  </w:r>
                </w:p>
                <w:p w14:paraId="59AD09E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grep “text ro be searched” &lt;file_name&gt;</w:t>
                  </w:r>
                </w:p>
                <w:p w14:paraId="5E62A7A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grep ^“Alphabet”</w:t>
                  </w:r>
                </w:p>
                <w:p w14:paraId="09C6BAB7" w14:textId="77777777" w:rsidR="00294488" w:rsidRPr="00FF0E5C" w:rsidRDefault="00294488" w:rsidP="00294488">
                  <w:pPr>
                    <w:rPr>
                      <w:b w:val="0"/>
                    </w:rPr>
                  </w:pPr>
                  <w:r>
                    <w:t>grep $“Alphabet”</w:t>
                  </w:r>
                </w:p>
              </w:tc>
              <w:tc>
                <w:tcPr>
                  <w:tcW w:w="5699" w:type="dxa"/>
                  <w:tcBorders>
                    <w:left w:val="none" w:sz="0" w:space="0" w:color="auto"/>
                    <w:right w:val="single" w:sz="4" w:space="0" w:color="5B9BD5" w:themeColor="accent1"/>
                  </w:tcBorders>
                </w:tcPr>
                <w:p w14:paraId="27F5BA6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Filter the given name</w:t>
                  </w:r>
                </w:p>
                <w:p w14:paraId="18FDA71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Filter that text in the given file</w:t>
                  </w:r>
                </w:p>
                <w:p w14:paraId="55FEE4E2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-----------“---------------“-----------</w:t>
                  </w:r>
                </w:p>
                <w:p w14:paraId="2E9F844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Find words starting with that alphabet</w:t>
                  </w:r>
                </w:p>
                <w:p w14:paraId="38A33B6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Find words ending with that alphabet</w:t>
                  </w:r>
                </w:p>
              </w:tc>
            </w:tr>
            <w:tr w:rsidR="00294488" w14:paraId="2D8BFD0F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7DA4AA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C6DB5D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grep “\-&gt;”</w:t>
                  </w:r>
                </w:p>
                <w:p w14:paraId="27E4D6A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ln -s &lt;existing_file&gt; link_name</w:t>
                  </w:r>
                </w:p>
                <w:p w14:paraId="110BF307" w14:textId="77777777" w:rsidR="00294488" w:rsidRDefault="00294488" w:rsidP="00294488">
                  <w:r>
                    <w:t>ln &lt; exixting_file &gt; link_name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1277210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Filter links</w:t>
                  </w:r>
                </w:p>
                <w:p w14:paraId="7F3A8F9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a soft link</w:t>
                  </w:r>
                </w:p>
                <w:p w14:paraId="04A448D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Create a hard link </w:t>
                  </w:r>
                </w:p>
              </w:tc>
            </w:tr>
            <w:tr w:rsidR="00294488" w14:paraId="497F58F9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E77F9D2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BB7D12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-name &lt;file_name&gt;</w:t>
                  </w:r>
                </w:p>
                <w:p w14:paraId="25E03D6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-name “*.txt”</w:t>
                  </w:r>
                </w:p>
                <w:p w14:paraId="26A0900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-name “*.pdf”</w:t>
                  </w:r>
                </w:p>
                <w:p w14:paraId="78C14C4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f</w:t>
                  </w:r>
                </w:p>
                <w:p w14:paraId="2A99334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d</w:t>
                  </w:r>
                </w:p>
                <w:p w14:paraId="52516789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l</w:t>
                  </w:r>
                </w:p>
                <w:p w14:paraId="17FDE1D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[f/d/l] -ls</w:t>
                  </w:r>
                </w:p>
                <w:p w14:paraId="01CCC9C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-type [f/d/l] -empty</w:t>
                  </w:r>
                </w:p>
                <w:p w14:paraId="28646E6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find / -name kernel -type d</w:t>
                  </w:r>
                </w:p>
                <w:p w14:paraId="2FECC409" w14:textId="77777777" w:rsidR="00294488" w:rsidRDefault="00294488" w:rsidP="00294488">
                  <w:r>
                    <w:t>find / -name Kernel -type d | xargs ls -l --color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9294A7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Gives path to file</w:t>
                  </w:r>
                </w:p>
                <w:p w14:paraId="301B603F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all txt files</w:t>
                  </w:r>
                </w:p>
                <w:p w14:paraId="25482BA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all pdf files</w:t>
                  </w:r>
                </w:p>
                <w:p w14:paraId="5CBE71B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files</w:t>
                  </w:r>
                </w:p>
                <w:p w14:paraId="111C619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directories</w:t>
                  </w:r>
                </w:p>
                <w:p w14:paraId="08D923A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give links</w:t>
                  </w:r>
                </w:p>
                <w:p w14:paraId="0D3A1EF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show file/dict/links in tabulaar form</w:t>
                  </w:r>
                </w:p>
                <w:p w14:paraId="09C33E1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search for empty files/dict/links</w:t>
                  </w:r>
                </w:p>
                <w:p w14:paraId="22315644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show directories which include kernel in name</w:t>
                  </w:r>
                </w:p>
                <w:p w14:paraId="59C72FB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show directories which include kernel in name in colors</w:t>
                  </w:r>
                </w:p>
              </w:tc>
            </w:tr>
            <w:tr w:rsidR="00294488" w14:paraId="5161AFA8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5853734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2A38B33" w14:textId="77777777" w:rsidR="00294488" w:rsidRDefault="00294488" w:rsidP="00294488">
                  <w:r>
                    <w:t>ls | xargs cat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671FFE0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contents of every single file given by ls </w:t>
                  </w:r>
                </w:p>
              </w:tc>
            </w:tr>
            <w:tr w:rsidR="00294488" w14:paraId="7DFDDFA1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B9C9AB2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1E77043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tar -cf file_name.tar ~</w:t>
                  </w:r>
                </w:p>
                <w:p w14:paraId="16CA8CC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tar -tf file_name.tar</w:t>
                  </w:r>
                </w:p>
                <w:p w14:paraId="7386E72F" w14:textId="77777777" w:rsidR="00294488" w:rsidRDefault="00294488" w:rsidP="00294488">
                  <w:r>
                    <w:t>tar -czf filename.tar.gz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195FE7D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an archive of home directory</w:t>
                  </w:r>
                </w:p>
                <w:p w14:paraId="0F4D0C94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Reat an archive</w:t>
                  </w:r>
                </w:p>
                <w:p w14:paraId="19E84077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 compressed zip file</w:t>
                  </w:r>
                </w:p>
              </w:tc>
            </w:tr>
            <w:tr w:rsidR="00294488" w14:paraId="6DA76C61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F7931DB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77A5688" w14:textId="77777777" w:rsidR="00294488" w:rsidRDefault="00294488" w:rsidP="00294488">
                  <w:r>
                    <w:t>gzip file_name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6B566D2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File will get compressed</w:t>
                  </w:r>
                </w:p>
              </w:tc>
            </w:tr>
            <w:tr w:rsidR="00294488" w14:paraId="577F152D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AF5AA04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D88412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sort &lt;file</w:t>
                  </w:r>
                  <w:r>
                    <w:softHyphen/>
                    <w:t>_name&gt;</w:t>
                  </w:r>
                </w:p>
                <w:p w14:paraId="7F377B7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sort -r &lt;file_name&gt;</w:t>
                  </w:r>
                </w:p>
                <w:p w14:paraId="0E891E7D" w14:textId="77777777" w:rsidR="00294488" w:rsidRDefault="00294488" w:rsidP="00294488">
                  <w:r>
                    <w:t>sort -n &lt;file_name&gt;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3D635E2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sorted contents of file</w:t>
                  </w:r>
                </w:p>
                <w:p w14:paraId="2820CA1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Sort in reverse</w:t>
                  </w:r>
                </w:p>
                <w:p w14:paraId="0CF6148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Sort integers</w:t>
                  </w:r>
                </w:p>
              </w:tc>
            </w:tr>
            <w:tr w:rsidR="00294488" w14:paraId="46E9B9CA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15C42C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B7AA78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useradd -m &lt;username&gt;</w:t>
                  </w:r>
                </w:p>
                <w:p w14:paraId="7B7AD59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passwd username</w:t>
                  </w:r>
                </w:p>
                <w:p w14:paraId="325FF37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adduser -m &lt;username&gt; (Better than Useradd)</w:t>
                  </w:r>
                </w:p>
                <w:p w14:paraId="260CFE1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su username</w:t>
                  </w:r>
                </w:p>
                <w:p w14:paraId="5B7D9A77" w14:textId="77777777" w:rsidR="00294488" w:rsidRDefault="00294488" w:rsidP="00294488">
                  <w:r>
                    <w:t>userdel username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C9BB1B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Add new user with home dict in it </w:t>
                  </w:r>
                </w:p>
                <w:p w14:paraId="7BFD247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Set pass for user</w:t>
                  </w:r>
                </w:p>
                <w:p w14:paraId="396E21B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Add new user with pre inbuilt dict and terminal will ask for info</w:t>
                  </w:r>
                </w:p>
                <w:p w14:paraId="5110FE0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Switch to new user</w:t>
                  </w:r>
                </w:p>
                <w:p w14:paraId="13EEB02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Delete user</w:t>
                  </w:r>
                </w:p>
              </w:tc>
            </w:tr>
            <w:tr w:rsidR="00294488" w14:paraId="3ABF08A5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F89558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2A1BE2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Groupadd &lt;group_name&gt;</w:t>
                  </w:r>
                </w:p>
                <w:p w14:paraId="3209CAC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/etc/group</w:t>
                  </w:r>
                </w:p>
                <w:p w14:paraId="3CB4BC29" w14:textId="77777777" w:rsidR="00294488" w:rsidRDefault="00294488" w:rsidP="00294488">
                  <w:r>
                    <w:t>Sudo usermod –group group_name -a user_name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CA34D8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 new group</w:t>
                  </w:r>
                </w:p>
                <w:p w14:paraId="1FE13B3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Location of all groups</w:t>
                  </w:r>
                </w:p>
                <w:p w14:paraId="1EA85484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Add user to group</w:t>
                  </w:r>
                </w:p>
              </w:tc>
            </w:tr>
            <w:tr w:rsidR="00294488" w14:paraId="130F93E4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DBB80BA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D4630CB" w14:textId="77777777" w:rsidR="00294488" w:rsidRDefault="00294488" w:rsidP="00294488">
                  <w:r>
                    <w:t>touch name.sh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8CAB1B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an executable file with extention type “.sh”</w:t>
                  </w:r>
                </w:p>
              </w:tc>
            </w:tr>
            <w:tr w:rsidR="00294488" w14:paraId="5ECEFF8E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7A95B7B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7276CB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</w:t>
                  </w:r>
                </w:p>
                <w:p w14:paraId="5E82FCC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u-&gt;user ~ owner      r-&gt;read         + -&gt;add</w:t>
                  </w:r>
                </w:p>
                <w:p w14:paraId="6227422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g-&gt;group                   w-&gt;write       - -&gt;remove</w:t>
                  </w:r>
                </w:p>
                <w:p w14:paraId="17214A9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o-&gt;other users         x-&gt;execute   = -&gt;execute</w:t>
                  </w:r>
                </w:p>
                <w:p w14:paraId="0779FFA5" w14:textId="69D14902" w:rsidR="00D5401F" w:rsidRDefault="00D5401F" w:rsidP="00294488">
                  <w:pPr>
                    <w:rPr>
                      <w:b w:val="0"/>
                    </w:rPr>
                  </w:pPr>
                  <w:r>
                    <w:t>a-&gt;all</w:t>
                  </w:r>
                </w:p>
                <w:p w14:paraId="7337C28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u+ [r/w/x] usrer_name</w:t>
                  </w:r>
                </w:p>
                <w:p w14:paraId="3D2E5A9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u- [r/w/x] usrer_name</w:t>
                  </w:r>
                </w:p>
                <w:p w14:paraId="3655E01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g+ [r/w/x] usrer_name</w:t>
                  </w:r>
                </w:p>
                <w:p w14:paraId="1783BE82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g- [r/w/x] usrer_name</w:t>
                  </w:r>
                </w:p>
                <w:p w14:paraId="3430526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o+ [r/w/x] usrer_name</w:t>
                  </w:r>
                </w:p>
                <w:p w14:paraId="3CD4FBD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chmod o- [r/w/x] usrer_name</w:t>
                  </w:r>
                </w:p>
                <w:p w14:paraId="51CE9EE7" w14:textId="77777777" w:rsidR="00294488" w:rsidRPr="00260C18" w:rsidRDefault="00294488" w:rsidP="00294488">
                  <w:pPr>
                    <w:rPr>
                      <w:b w:val="0"/>
                    </w:rPr>
                  </w:pPr>
                  <w:r>
                    <w:t>chmod 777 &lt;file_name&gt;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EB2F368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Change permissions           u     g     o</w:t>
                  </w:r>
                </w:p>
                <w:p w14:paraId="3230E7C6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r-&gt;4        rw-&gt;6                   rwx rwx rwx</w:t>
                  </w:r>
                </w:p>
                <w:p w14:paraId="19386EA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w-&gt;2       rx-&gt;5                    421 421 421</w:t>
                  </w:r>
                </w:p>
                <w:p w14:paraId="24FA8AD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x-&gt;1        wx-&gt;3                     7     7      7</w:t>
                  </w:r>
                </w:p>
                <w:p w14:paraId="3AADF39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user the permission to r/w/x</w:t>
                  </w:r>
                </w:p>
                <w:p w14:paraId="3E6791C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prohibit the user to r/w/x</w:t>
                  </w:r>
                </w:p>
                <w:p w14:paraId="26501433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group the permission to r/w/x</w:t>
                  </w:r>
                </w:p>
                <w:p w14:paraId="6923B60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prohibit the group to r/w/x</w:t>
                  </w:r>
                </w:p>
                <w:p w14:paraId="1A0A172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other users the permission to r/w/x</w:t>
                  </w:r>
                </w:p>
                <w:p w14:paraId="10274EB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prohibit the other users to r/w/x</w:t>
                  </w:r>
                </w:p>
                <w:p w14:paraId="4F03C5F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 r , w &amp; x to all 3 i.e., user , group &amp; others</w:t>
                  </w:r>
                </w:p>
              </w:tc>
            </w:tr>
            <w:tr w:rsidR="00294488" w14:paraId="0AB1D520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462ECE7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CB389F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chown &lt;new_owner_name&gt; file_name</w:t>
                  </w:r>
                </w:p>
                <w:p w14:paraId="5EBFACC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chgrp &lt;new_grp_name&gt; file_name</w:t>
                  </w:r>
                </w:p>
                <w:p w14:paraId="7A5534E6" w14:textId="77777777" w:rsidR="00294488" w:rsidRDefault="00294488" w:rsidP="00294488">
                  <w:pPr>
                    <w:jc w:val="center"/>
                    <w:rPr>
                      <w:b w:val="0"/>
                    </w:rPr>
                  </w:pPr>
                  <w:r>
                    <w:t>OR</w:t>
                  </w:r>
                </w:p>
                <w:p w14:paraId="31DB4222" w14:textId="77777777" w:rsidR="00294488" w:rsidRDefault="00294488" w:rsidP="00294488">
                  <w:r>
                    <w:t>chown &lt;new_owner&gt;:&lt;new_grp&gt; file_name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4384DF7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Change ownership of file</w:t>
                  </w:r>
                </w:p>
                <w:p w14:paraId="5B7D3B75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Change group of file</w:t>
                  </w:r>
                </w:p>
                <w:p w14:paraId="6E5EDAE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4801DE1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Change both owner and grp</w:t>
                  </w:r>
                </w:p>
              </w:tc>
            </w:tr>
            <w:tr w:rsidR="00294488" w14:paraId="3433936D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349EC03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5F0228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hostname</w:t>
                  </w:r>
                </w:p>
                <w:p w14:paraId="086A77E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hostname -i</w:t>
                  </w:r>
                </w:p>
                <w:p w14:paraId="7786BC58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ip -4 a</w:t>
                  </w:r>
                </w:p>
                <w:p w14:paraId="06F47D99" w14:textId="77777777" w:rsidR="00294488" w:rsidRDefault="00294488" w:rsidP="00294488">
                  <w:r>
                    <w:t>ip -6 a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6C83135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hostname of system</w:t>
                  </w:r>
                </w:p>
                <w:p w14:paraId="7B8A2315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ip address of system</w:t>
                  </w:r>
                </w:p>
                <w:p w14:paraId="7D70D03D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Ipv4 address of system</w:t>
                  </w:r>
                </w:p>
                <w:p w14:paraId="6BF1BED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Shows Ipv6 address of system</w:t>
                  </w:r>
                </w:p>
              </w:tc>
            </w:tr>
            <w:tr w:rsidR="00294488" w14:paraId="2EFA4055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9AB9B88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77A8F92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ping &lt;server&gt;</w:t>
                  </w:r>
                </w:p>
                <w:p w14:paraId="03E27B61" w14:textId="77777777" w:rsidR="00294488" w:rsidRDefault="00294488" w:rsidP="00294488">
                  <w:r>
                    <w:t>ping -4 &lt;server&gt;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2A3F99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Verifies connectivity with server [Ipv4]</w:t>
                  </w:r>
                </w:p>
                <w:p w14:paraId="07AA653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Verifies connectivity with server [Ipv6]</w:t>
                  </w:r>
                </w:p>
              </w:tc>
            </w:tr>
            <w:tr w:rsidR="00294488" w14:paraId="3CC57B30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182C3AF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09A035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nslookup &lt;server&gt;</w:t>
                  </w:r>
                </w:p>
                <w:p w14:paraId="4F7FEB1D" w14:textId="77777777" w:rsidR="00294488" w:rsidRDefault="00294488" w:rsidP="00294488">
                  <w:r>
                    <w:t>whois &lt;server&gt;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96B99B0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for manual DNS lookups</w:t>
                  </w:r>
                </w:p>
                <w:p w14:paraId="2FF3F331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Gives owner of server</w:t>
                  </w:r>
                </w:p>
              </w:tc>
            </w:tr>
            <w:tr w:rsidR="00294488" w14:paraId="42565D54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F13B8D9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2A769E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 xml:space="preserve">Ssh </w:t>
                  </w:r>
                </w:p>
                <w:p w14:paraId="5B975DC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service ssh status</w:t>
                  </w:r>
                </w:p>
                <w:p w14:paraId="58F5430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lastRenderedPageBreak/>
                    <w:t>service ssh start</w:t>
                  </w:r>
                </w:p>
                <w:p w14:paraId="5418618B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service ssh enable</w:t>
                  </w:r>
                </w:p>
                <w:p w14:paraId="4662E5B7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service ssh stop</w:t>
                  </w:r>
                </w:p>
                <w:p w14:paraId="5B137D9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service ssh disable</w:t>
                  </w:r>
                </w:p>
                <w:p w14:paraId="15C6CB9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ssh username@ipAddress</w:t>
                  </w:r>
                </w:p>
                <w:p w14:paraId="40B304C5" w14:textId="5B5EC15E" w:rsidR="00C220DA" w:rsidRDefault="00C220DA" w:rsidP="00294488">
                  <w:pPr>
                    <w:rPr>
                      <w:b w:val="0"/>
                    </w:rPr>
                  </w:pPr>
                  <w:r>
                    <w:t>ssh -p [newPort no.] username@ipAdress</w:t>
                  </w:r>
                </w:p>
                <w:p w14:paraId="067D851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nano /etc/ssh/sshd_config</w:t>
                  </w:r>
                </w:p>
                <w:p w14:paraId="1866F13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sshd -t</w:t>
                  </w:r>
                </w:p>
                <w:p w14:paraId="404161A4" w14:textId="77777777" w:rsidR="00294488" w:rsidRDefault="00294488" w:rsidP="00294488">
                  <w:r>
                    <w:t>Any custom msg can be displayed with ssh login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74B981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Secure Shell</w:t>
                  </w:r>
                </w:p>
                <w:p w14:paraId="1A155C3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 status of ssh service</w:t>
                  </w:r>
                </w:p>
                <w:p w14:paraId="408002A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Start ssh service</w:t>
                  </w:r>
                </w:p>
                <w:p w14:paraId="09F3660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Enable ssh service</w:t>
                  </w:r>
                </w:p>
                <w:p w14:paraId="599D5FA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Stop ssh service</w:t>
                  </w:r>
                </w:p>
                <w:p w14:paraId="056B45F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disable ssh service</w:t>
                  </w:r>
                </w:p>
                <w:p w14:paraId="7F68B6D9" w14:textId="6F59924B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Remotely connect to ssh with another pc</w:t>
                  </w:r>
                  <w:r w:rsidR="00C220DA">
                    <w:t xml:space="preserve"> with default port</w:t>
                  </w:r>
                </w:p>
                <w:p w14:paraId="28D8C3B9" w14:textId="598D2246" w:rsidR="00C220DA" w:rsidRDefault="00C220DA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Remotely connect to ssh</w:t>
                  </w:r>
                  <w:r>
                    <w:t xml:space="preserve"> with custom port number </w:t>
                  </w:r>
                </w:p>
                <w:p w14:paraId="6F3BAF05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File to edit logs of ssh for root and many  more</w:t>
                  </w:r>
                </w:p>
                <w:p w14:paraId="5FB64D5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 errors in sshd_config</w:t>
                  </w:r>
                </w:p>
                <w:p w14:paraId="6FC14264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-&gt;Create a file in /etc</w:t>
                  </w:r>
                </w:p>
                <w:p w14:paraId="641CDCFA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-&gt;mounting it to banner in sshd_config</w:t>
                  </w:r>
                </w:p>
              </w:tc>
            </w:tr>
            <w:tr w:rsidR="00294488" w14:paraId="756DE28F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64738AF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75564AE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curl &lt;webpage_name&gt;</w:t>
                  </w:r>
                </w:p>
                <w:p w14:paraId="0A840B50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curl url &gt; file_name</w:t>
                  </w:r>
                </w:p>
                <w:p w14:paraId="06B2A08E" w14:textId="77777777" w:rsidR="00294488" w:rsidRDefault="00294488" w:rsidP="00294488">
                  <w:r>
                    <w:t>wget url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0DC62CA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Get html content of the page</w:t>
                  </w:r>
                </w:p>
                <w:p w14:paraId="06AC8819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Save html of page to file</w:t>
                  </w:r>
                </w:p>
                <w:p w14:paraId="23EDD0BF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Will download the item</w:t>
                  </w:r>
                </w:p>
              </w:tc>
            </w:tr>
            <w:tr w:rsidR="00294488" w14:paraId="05A16DF4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3998A7A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4622DF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env</w:t>
                  </w:r>
                </w:p>
                <w:p w14:paraId="458AD0D9" w14:textId="77777777" w:rsidR="00294488" w:rsidRDefault="00294488" w:rsidP="00294488">
                  <w:r>
                    <w:t>export &lt;variable_name&gt; = test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97AE66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Get list of all environmental variables</w:t>
                  </w:r>
                </w:p>
                <w:p w14:paraId="7AE6DC6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variable in test</w:t>
                  </w:r>
                </w:p>
              </w:tc>
            </w:tr>
            <w:tr w:rsidR="00294488" w14:paraId="1A7DD642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D03CEBC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361EB267" w14:textId="77777777" w:rsidR="00294488" w:rsidRDefault="00294488" w:rsidP="00294488">
                  <w:r>
                    <w:t>file &lt;file_name&gt;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52AEE46C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Shows info. about file type </w:t>
                  </w:r>
                </w:p>
              </w:tc>
            </w:tr>
            <w:tr w:rsidR="00294488" w14:paraId="3A21A156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8915F5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C0383BE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Apache3</w:t>
                  </w:r>
                </w:p>
                <w:p w14:paraId="1DE1E28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is-active apache3</w:t>
                  </w:r>
                </w:p>
                <w:p w14:paraId="7DBBE1A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status apache3</w:t>
                  </w:r>
                </w:p>
                <w:p w14:paraId="2BCBCB1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start apache</w:t>
                  </w:r>
                </w:p>
                <w:p w14:paraId="443BC11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stop apache</w:t>
                  </w:r>
                </w:p>
                <w:p w14:paraId="436C94D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enable apache</w:t>
                  </w:r>
                </w:p>
                <w:p w14:paraId="37968FAA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systemctl disable apache</w:t>
                  </w:r>
                </w:p>
                <w:p w14:paraId="26122FE5" w14:textId="77777777" w:rsidR="00294488" w:rsidRDefault="00294488" w:rsidP="00294488">
                  <w:r>
                    <w:t>systemctl restart apache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22C4347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 server</w:t>
                  </w:r>
                </w:p>
                <w:p w14:paraId="5C1C9B2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 if apache3 or any other service is active</w:t>
                  </w:r>
                </w:p>
                <w:p w14:paraId="5078372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 status for apache3 or any other service</w:t>
                  </w:r>
                </w:p>
                <w:p w14:paraId="2EE897CE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start apache3 or any other service</w:t>
                  </w:r>
                </w:p>
                <w:p w14:paraId="2C147C0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stop apache3 or any other service</w:t>
                  </w:r>
                </w:p>
                <w:p w14:paraId="28E5CE63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enable apache3 or any other service</w:t>
                  </w:r>
                </w:p>
                <w:p w14:paraId="132B8342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dIsable status for apache3 or any other service</w:t>
                  </w:r>
                </w:p>
                <w:p w14:paraId="075745E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restart apache3 or any other service</w:t>
                  </w:r>
                </w:p>
              </w:tc>
            </w:tr>
            <w:tr w:rsidR="00294488" w14:paraId="08FDE420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373721BB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915D35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Journalctl</w:t>
                  </w:r>
                </w:p>
                <w:p w14:paraId="355939E6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Journalctl -f</w:t>
                  </w:r>
                </w:p>
                <w:p w14:paraId="3B0EF41D" w14:textId="77777777" w:rsidR="00294488" w:rsidRDefault="00294488" w:rsidP="00294488">
                  <w:r>
                    <w:t>Journalctl -f -u ssh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47B7C1EB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For log entries</w:t>
                  </w:r>
                </w:p>
                <w:p w14:paraId="6F9735D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To folloe logs</w:t>
                  </w:r>
                </w:p>
                <w:p w14:paraId="16F9D21A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To view ssh logs   f-&gt;follow  u-&gt;unit</w:t>
                  </w:r>
                </w:p>
              </w:tc>
            </w:tr>
            <w:tr w:rsidR="00294488" w14:paraId="584F7440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0F25475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242E926C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htop                                 t-&gt;tcp</w:t>
                  </w:r>
                </w:p>
                <w:p w14:paraId="29B40D7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iotop                                u-&gt;udp</w:t>
                  </w:r>
                </w:p>
                <w:p w14:paraId="7B74FB45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iptraf                                l-&gt;listning</w:t>
                  </w:r>
                </w:p>
                <w:p w14:paraId="51D887FE" w14:textId="77777777" w:rsidR="00294488" w:rsidRDefault="00294488" w:rsidP="00294488">
                  <w:r>
                    <w:t xml:space="preserve">ss -t -u -l  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AE5F3E9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Monitoring system</w:t>
                  </w:r>
                </w:p>
                <w:p w14:paraId="62CB2D46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Input and output monitoring</w:t>
                  </w:r>
                </w:p>
                <w:p w14:paraId="2794CB8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Monitor networks</w:t>
                  </w:r>
                </w:p>
                <w:p w14:paraId="125169A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List all listning ports</w:t>
                  </w:r>
                </w:p>
              </w:tc>
            </w:tr>
            <w:tr w:rsidR="00294488" w14:paraId="69ED6713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7B2B9EC0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53763458" w14:textId="77777777" w:rsidR="00294488" w:rsidRDefault="00294488" w:rsidP="00294488">
                  <w:r>
                    <w:t>docker run -it debian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78C2F2E6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Install debian container in wsl(Windows Sunsystem for Linux)</w:t>
                  </w:r>
                </w:p>
              </w:tc>
            </w:tr>
            <w:tr w:rsidR="00294488" w14:paraId="76350102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398381E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1ADA62D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cd / mnt</w:t>
                  </w:r>
                </w:p>
                <w:p w14:paraId="4DCCC691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mkdir backups</w:t>
                  </w:r>
                </w:p>
                <w:p w14:paraId="43EA87AF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 xml:space="preserve">mount dev / [sda or dsb or sdc] / mnt backups </w:t>
                  </w:r>
                </w:p>
                <w:p w14:paraId="17642AB4" w14:textId="77777777" w:rsidR="00294488" w:rsidRDefault="00294488" w:rsidP="00294488">
                  <w:pPr>
                    <w:rPr>
                      <w:b w:val="0"/>
                    </w:rPr>
                  </w:pPr>
                  <w:r>
                    <w:t>nano / etc / fstab</w:t>
                  </w:r>
                </w:p>
                <w:p w14:paraId="78C704F8" w14:textId="77777777" w:rsidR="00294488" w:rsidRDefault="00294488" w:rsidP="00294488">
                  <w:r>
                    <w:t>/dev/ [ sda or sdb or sdc ]    /mnt/backups    ext 4    default  0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0616862C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Directory to add usb drive</w:t>
                  </w:r>
                </w:p>
                <w:p w14:paraId="2926050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Make backups directory</w:t>
                  </w:r>
                </w:p>
                <w:p w14:paraId="329AA1A0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Mount usb in this path sda or sdb or sdc depends on system </w:t>
                  </w:r>
                </w:p>
                <w:p w14:paraId="71373BAF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Edit fsteb file to permanently mount usb </w:t>
                  </w:r>
                </w:p>
                <w:p w14:paraId="6EF98A21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backup</w:t>
                  </w:r>
                </w:p>
              </w:tc>
            </w:tr>
            <w:tr w:rsidR="00294488" w14:paraId="0424DD56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6A748EA7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ACD6062" w14:textId="77777777" w:rsidR="009D5543" w:rsidRDefault="009D5543" w:rsidP="00294488">
                  <w:pPr>
                    <w:rPr>
                      <w:b w:val="0"/>
                    </w:rPr>
                  </w:pPr>
                  <w:r>
                    <w:t>Linux Firewall = Netfilters + iptables</w:t>
                  </w:r>
                </w:p>
                <w:p w14:paraId="04FC9538" w14:textId="77777777" w:rsidR="009D5543" w:rsidRDefault="009D5543" w:rsidP="009D5543">
                  <w:pPr>
                    <w:rPr>
                      <w:b w:val="0"/>
                    </w:rPr>
                  </w:pPr>
                  <w:r>
                    <w:t>Tables-&gt;chains-&gt;rules</w:t>
                  </w:r>
                </w:p>
                <w:p w14:paraId="0B3F6E88" w14:textId="77777777" w:rsidR="009D5543" w:rsidRDefault="009D5543" w:rsidP="009D5543">
                  <w:pPr>
                    <w:rPr>
                      <w:b w:val="0"/>
                    </w:rPr>
                  </w:pPr>
                  <w:r>
                    <w:t>Rules = match + targets</w:t>
                  </w:r>
                </w:p>
                <w:p w14:paraId="78F65DB5" w14:textId="77777777" w:rsidR="009D5543" w:rsidRDefault="009D5543" w:rsidP="009D5543">
                  <w:r w:rsidRPr="009D5543">
                    <w:rPr>
                      <w:b w:val="0"/>
                    </w:rPr>
                    <w:lastRenderedPageBreak/>
                    <w:t>iptables -L</w:t>
                  </w:r>
                </w:p>
                <w:p w14:paraId="6764E93C" w14:textId="77777777" w:rsidR="009D5543" w:rsidRDefault="009D5543" w:rsidP="009D5543">
                  <w:r w:rsidRPr="009D5543">
                    <w:rPr>
                      <w:b w:val="0"/>
                    </w:rPr>
                    <w:t>iptables -t nat -L</w:t>
                  </w:r>
                </w:p>
                <w:p w14:paraId="34344C46" w14:textId="77777777" w:rsidR="009D5543" w:rsidRDefault="009D5543" w:rsidP="009D5543">
                  <w:r w:rsidRPr="009D5543">
                    <w:rPr>
                      <w:b w:val="0"/>
                    </w:rPr>
                    <w:t>iptables -nL</w:t>
                  </w:r>
                </w:p>
                <w:p w14:paraId="58DF6204" w14:textId="77777777" w:rsidR="009D5543" w:rsidRDefault="00F609C4" w:rsidP="009D5543">
                  <w:r w:rsidRPr="00F609C4">
                    <w:rPr>
                      <w:b w:val="0"/>
                    </w:rPr>
                    <w:t>iptables -</w:t>
                  </w:r>
                  <w:r>
                    <w:rPr>
                      <w:b w:val="0"/>
                    </w:rPr>
                    <w:t>v</w:t>
                  </w:r>
                  <w:r w:rsidRPr="00F609C4">
                    <w:rPr>
                      <w:b w:val="0"/>
                    </w:rPr>
                    <w:t>L</w:t>
                  </w:r>
                </w:p>
                <w:p w14:paraId="380C6F00" w14:textId="77777777" w:rsidR="00F609C4" w:rsidRDefault="00F609C4" w:rsidP="009D5543">
                  <w:r w:rsidRPr="00F609C4">
                    <w:rPr>
                      <w:b w:val="0"/>
                    </w:rPr>
                    <w:t>iptables --line-numbers -L</w:t>
                  </w:r>
                </w:p>
                <w:p w14:paraId="2DE9DCB6" w14:textId="77777777" w:rsidR="00F609C4" w:rsidRDefault="00F609C4" w:rsidP="009D5543">
                  <w:r>
                    <w:rPr>
                      <w:b w:val="0"/>
                    </w:rPr>
                    <w:t>iptables [-t table] -N CHAIN</w:t>
                  </w:r>
                </w:p>
                <w:p w14:paraId="14919049" w14:textId="22C18564" w:rsidR="00F609C4" w:rsidRPr="00F609C4" w:rsidRDefault="00F609C4" w:rsidP="009D5543">
                  <w:r>
                    <w:rPr>
                      <w:b w:val="0"/>
                    </w:rPr>
                    <w:t>iptables [-t table] -</w:t>
                  </w:r>
                  <w:r>
                    <w:rPr>
                      <w:b w:val="0"/>
                    </w:rPr>
                    <w:t>X</w:t>
                  </w:r>
                  <w:r>
                    <w:rPr>
                      <w:b w:val="0"/>
                    </w:rPr>
                    <w:t xml:space="preserve"> CHAIN</w:t>
                  </w:r>
                </w:p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1D4D63C3" w14:textId="77777777" w:rsidR="00294488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lastRenderedPageBreak/>
                    <w:t>Netfilters-&gt;kernel framework iptables-&gt;packet selection system</w:t>
                  </w:r>
                </w:p>
                <w:p w14:paraId="36B9239F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  <w:p w14:paraId="63C548E6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lastRenderedPageBreak/>
                    <w:t>Displays the filter table</w:t>
                  </w:r>
                </w:p>
                <w:p w14:paraId="00BBF998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Displays the nat table</w:t>
                  </w:r>
                </w:p>
                <w:p w14:paraId="581A880C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Displays using numeric output</w:t>
                  </w:r>
                </w:p>
                <w:p w14:paraId="73026879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Displays using vebros output</w:t>
                  </w:r>
                </w:p>
                <w:p w14:paraId="7813E570" w14:textId="77777777" w:rsidR="009D5543" w:rsidRDefault="009D5543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Use line nums</w:t>
                  </w:r>
                </w:p>
                <w:p w14:paraId="0B15CA10" w14:textId="77777777" w:rsidR="00F609C4" w:rsidRDefault="00F609C4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Create a new chain</w:t>
                  </w:r>
                </w:p>
                <w:p w14:paraId="2F58FE69" w14:textId="33FA6DFF" w:rsidR="00F609C4" w:rsidRDefault="00F609C4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Delete s preexisting chain</w:t>
                  </w:r>
                </w:p>
              </w:tc>
            </w:tr>
            <w:tr w:rsidR="00294488" w14:paraId="6BBD7012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154BE1E5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1B25C3C5" w14:textId="77777777" w:rsidR="00294488" w:rsidRDefault="00294488" w:rsidP="00294488"/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12D40B2D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94488" w14:paraId="57F9E645" w14:textId="77777777" w:rsidTr="0029448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5D81619E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478AC6A3" w14:textId="77777777" w:rsidR="00294488" w:rsidRDefault="00294488" w:rsidP="00294488"/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31F325B2" w14:textId="77777777" w:rsidR="00294488" w:rsidRDefault="00294488" w:rsidP="0029448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294488" w14:paraId="5A1AC725" w14:textId="77777777" w:rsidTr="002944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0" w:type="dxa"/>
                </w:tcPr>
                <w:p w14:paraId="2903BF48" w14:textId="77777777" w:rsidR="00294488" w:rsidRDefault="00294488" w:rsidP="00294488"/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880" w:type="dxa"/>
                  <w:tcBorders>
                    <w:right w:val="dashed" w:sz="4" w:space="0" w:color="5B9BD5" w:themeColor="accent1"/>
                  </w:tcBorders>
                </w:tcPr>
                <w:p w14:paraId="0FCDFB4F" w14:textId="77777777" w:rsidR="00294488" w:rsidRDefault="00294488" w:rsidP="00294488"/>
              </w:tc>
              <w:tc>
                <w:tcPr>
                  <w:tcW w:w="5699" w:type="dxa"/>
                  <w:tcBorders>
                    <w:right w:val="single" w:sz="4" w:space="0" w:color="5B9BD5" w:themeColor="accent1"/>
                  </w:tcBorders>
                </w:tcPr>
                <w:p w14:paraId="6C2ECA7B" w14:textId="77777777" w:rsidR="00294488" w:rsidRDefault="00294488" w:rsidP="002944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1ADC5EC" w14:textId="3DC96FEE" w:rsidR="005361FB" w:rsidRDefault="005361FB" w:rsidP="00184D78">
            <w:pPr>
              <w:pStyle w:val="Title"/>
            </w:pPr>
          </w:p>
        </w:tc>
        <w:tc>
          <w:tcPr>
            <w:tcW w:w="1436" w:type="dxa"/>
          </w:tcPr>
          <w:p w14:paraId="028EAA16" w14:textId="77777777" w:rsidR="005361FB" w:rsidRPr="00046F14" w:rsidRDefault="005361FB" w:rsidP="00A104EE">
            <w:pPr>
              <w:pStyle w:val="Graphic"/>
            </w:pPr>
          </w:p>
        </w:tc>
      </w:tr>
      <w:tr w:rsidR="00130746" w:rsidRPr="00046F14" w14:paraId="5576B2BD" w14:textId="77777777" w:rsidTr="00D369BE">
        <w:trPr>
          <w:trHeight w:val="1620"/>
        </w:trPr>
        <w:tc>
          <w:tcPr>
            <w:tcW w:w="9364" w:type="dxa"/>
            <w:vAlign w:val="bottom"/>
          </w:tcPr>
          <w:p w14:paraId="75285D0E" w14:textId="77777777" w:rsidR="00130746" w:rsidRDefault="00130746" w:rsidP="00184D78">
            <w:pPr>
              <w:pStyle w:val="Title"/>
            </w:pPr>
          </w:p>
        </w:tc>
        <w:tc>
          <w:tcPr>
            <w:tcW w:w="1436" w:type="dxa"/>
          </w:tcPr>
          <w:p w14:paraId="2886C66B" w14:textId="77777777" w:rsidR="00130746" w:rsidRPr="00046F14" w:rsidRDefault="00130746" w:rsidP="00A104EE">
            <w:pPr>
              <w:pStyle w:val="Graphic"/>
            </w:pPr>
          </w:p>
        </w:tc>
      </w:tr>
    </w:tbl>
    <w:p w14:paraId="7E66278A" w14:textId="77777777" w:rsidR="00D369BE" w:rsidRPr="00D369BE" w:rsidRDefault="00D369BE" w:rsidP="00D369BE">
      <w:pPr>
        <w:spacing w:before="0" w:after="0"/>
        <w:rPr>
          <w:sz w:val="8"/>
        </w:rPr>
      </w:pPr>
    </w:p>
    <w:p w14:paraId="2002C662" w14:textId="77777777" w:rsidR="008E6371" w:rsidRDefault="008E6371"/>
    <w:p w14:paraId="27677240" w14:textId="77777777" w:rsidR="005C4053" w:rsidRPr="00C86B60" w:rsidRDefault="005C4053">
      <w:pPr>
        <w:rPr>
          <w:sz w:val="20"/>
        </w:rPr>
      </w:pPr>
    </w:p>
    <w:sectPr w:rsidR="005C4053" w:rsidRPr="00C86B60" w:rsidSect="00D369BE">
      <w:footerReference w:type="default" r:id="rId11"/>
      <w:pgSz w:w="12240" w:h="15840"/>
      <w:pgMar w:top="63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2E728" w14:textId="77777777" w:rsidR="001113F8" w:rsidRDefault="001113F8">
      <w:pPr>
        <w:spacing w:before="0" w:after="0"/>
      </w:pPr>
      <w:r>
        <w:separator/>
      </w:r>
    </w:p>
  </w:endnote>
  <w:endnote w:type="continuationSeparator" w:id="0">
    <w:p w14:paraId="40DE0E91" w14:textId="77777777" w:rsidR="001113F8" w:rsidRDefault="001113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9430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E3B38" w14:textId="77777777" w:rsidR="00006B8D" w:rsidRDefault="00006B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C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2D37C" w14:textId="77777777" w:rsidR="001113F8" w:rsidRDefault="001113F8">
      <w:pPr>
        <w:spacing w:before="0" w:after="0"/>
      </w:pPr>
      <w:r>
        <w:separator/>
      </w:r>
    </w:p>
  </w:footnote>
  <w:footnote w:type="continuationSeparator" w:id="0">
    <w:p w14:paraId="2BE8DED3" w14:textId="77777777" w:rsidR="001113F8" w:rsidRDefault="001113F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A82B71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D85F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3E048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D241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3472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5C1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CA09F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E867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429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28E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C2009"/>
    <w:multiLevelType w:val="hybridMultilevel"/>
    <w:tmpl w:val="4FA04308"/>
    <w:lvl w:ilvl="0" w:tplc="F85C9B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E49FC"/>
    <w:multiLevelType w:val="hybridMultilevel"/>
    <w:tmpl w:val="4086D7AA"/>
    <w:lvl w:ilvl="0" w:tplc="3A9E30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86745">
    <w:abstractNumId w:val="9"/>
  </w:num>
  <w:num w:numId="2" w16cid:durableId="1033916625">
    <w:abstractNumId w:val="7"/>
  </w:num>
  <w:num w:numId="3" w16cid:durableId="635448474">
    <w:abstractNumId w:val="6"/>
  </w:num>
  <w:num w:numId="4" w16cid:durableId="1753772145">
    <w:abstractNumId w:val="5"/>
  </w:num>
  <w:num w:numId="5" w16cid:durableId="1569344697">
    <w:abstractNumId w:val="4"/>
  </w:num>
  <w:num w:numId="6" w16cid:durableId="844170161">
    <w:abstractNumId w:val="8"/>
  </w:num>
  <w:num w:numId="7" w16cid:durableId="878470910">
    <w:abstractNumId w:val="3"/>
  </w:num>
  <w:num w:numId="8" w16cid:durableId="2067338619">
    <w:abstractNumId w:val="2"/>
  </w:num>
  <w:num w:numId="9" w16cid:durableId="372386263">
    <w:abstractNumId w:val="1"/>
  </w:num>
  <w:num w:numId="10" w16cid:durableId="690762345">
    <w:abstractNumId w:val="0"/>
  </w:num>
  <w:num w:numId="11" w16cid:durableId="13503901">
    <w:abstractNumId w:val="10"/>
  </w:num>
  <w:num w:numId="12" w16cid:durableId="12953351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78"/>
    <w:rsid w:val="00006B8D"/>
    <w:rsid w:val="000325C8"/>
    <w:rsid w:val="00046F14"/>
    <w:rsid w:val="00053946"/>
    <w:rsid w:val="00065155"/>
    <w:rsid w:val="00071023"/>
    <w:rsid w:val="00080A21"/>
    <w:rsid w:val="000907A5"/>
    <w:rsid w:val="000B2C47"/>
    <w:rsid w:val="001113F8"/>
    <w:rsid w:val="00130746"/>
    <w:rsid w:val="00133DD6"/>
    <w:rsid w:val="00145248"/>
    <w:rsid w:val="00174CFD"/>
    <w:rsid w:val="00184D78"/>
    <w:rsid w:val="001E7782"/>
    <w:rsid w:val="0023236D"/>
    <w:rsid w:val="00233559"/>
    <w:rsid w:val="00242551"/>
    <w:rsid w:val="00245F0A"/>
    <w:rsid w:val="002604FB"/>
    <w:rsid w:val="00260C18"/>
    <w:rsid w:val="00294488"/>
    <w:rsid w:val="0030652D"/>
    <w:rsid w:val="00343A08"/>
    <w:rsid w:val="00384E28"/>
    <w:rsid w:val="003C4C7B"/>
    <w:rsid w:val="003D5486"/>
    <w:rsid w:val="00401C39"/>
    <w:rsid w:val="004038F8"/>
    <w:rsid w:val="00421473"/>
    <w:rsid w:val="00434A9C"/>
    <w:rsid w:val="00453A87"/>
    <w:rsid w:val="00482CB7"/>
    <w:rsid w:val="00486943"/>
    <w:rsid w:val="004951E6"/>
    <w:rsid w:val="005105CF"/>
    <w:rsid w:val="005361FB"/>
    <w:rsid w:val="00546278"/>
    <w:rsid w:val="005722FE"/>
    <w:rsid w:val="005B0B88"/>
    <w:rsid w:val="005C4053"/>
    <w:rsid w:val="005D6D6B"/>
    <w:rsid w:val="006D4DD1"/>
    <w:rsid w:val="00730F59"/>
    <w:rsid w:val="00784265"/>
    <w:rsid w:val="00797DAB"/>
    <w:rsid w:val="007A2724"/>
    <w:rsid w:val="007A6E48"/>
    <w:rsid w:val="007D244E"/>
    <w:rsid w:val="007D6A63"/>
    <w:rsid w:val="008C21E3"/>
    <w:rsid w:val="008D18A8"/>
    <w:rsid w:val="008E6371"/>
    <w:rsid w:val="008F36F7"/>
    <w:rsid w:val="00914333"/>
    <w:rsid w:val="00931D55"/>
    <w:rsid w:val="009719A2"/>
    <w:rsid w:val="009D41DD"/>
    <w:rsid w:val="009D5543"/>
    <w:rsid w:val="009D5B56"/>
    <w:rsid w:val="009F6702"/>
    <w:rsid w:val="00A04A44"/>
    <w:rsid w:val="00A04AEE"/>
    <w:rsid w:val="00A104EE"/>
    <w:rsid w:val="00A1423A"/>
    <w:rsid w:val="00A37997"/>
    <w:rsid w:val="00A51EB3"/>
    <w:rsid w:val="00A725B8"/>
    <w:rsid w:val="00A77B87"/>
    <w:rsid w:val="00AD2741"/>
    <w:rsid w:val="00B53920"/>
    <w:rsid w:val="00B6157D"/>
    <w:rsid w:val="00B7510B"/>
    <w:rsid w:val="00C112BF"/>
    <w:rsid w:val="00C220DA"/>
    <w:rsid w:val="00C232F7"/>
    <w:rsid w:val="00C35F49"/>
    <w:rsid w:val="00C365DC"/>
    <w:rsid w:val="00C4136D"/>
    <w:rsid w:val="00C57203"/>
    <w:rsid w:val="00C63317"/>
    <w:rsid w:val="00C86B60"/>
    <w:rsid w:val="00C87D03"/>
    <w:rsid w:val="00C93176"/>
    <w:rsid w:val="00CC7BE2"/>
    <w:rsid w:val="00CE7C7A"/>
    <w:rsid w:val="00D3126F"/>
    <w:rsid w:val="00D369BE"/>
    <w:rsid w:val="00D50A11"/>
    <w:rsid w:val="00D5401F"/>
    <w:rsid w:val="00DA6206"/>
    <w:rsid w:val="00DB61F5"/>
    <w:rsid w:val="00DD0D8F"/>
    <w:rsid w:val="00E039BA"/>
    <w:rsid w:val="00E533E4"/>
    <w:rsid w:val="00E54468"/>
    <w:rsid w:val="00E575C9"/>
    <w:rsid w:val="00E85463"/>
    <w:rsid w:val="00F15904"/>
    <w:rsid w:val="00F17F5A"/>
    <w:rsid w:val="00F206B6"/>
    <w:rsid w:val="00F34F60"/>
    <w:rsid w:val="00F443EE"/>
    <w:rsid w:val="00F50F86"/>
    <w:rsid w:val="00F609C4"/>
    <w:rsid w:val="00F80375"/>
    <w:rsid w:val="00FB0803"/>
    <w:rsid w:val="00FE3CD6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89D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24"/>
  </w:style>
  <w:style w:type="paragraph" w:styleId="Heading1">
    <w:name w:val="heading 1"/>
    <w:basedOn w:val="Normal"/>
    <w:next w:val="Normal"/>
    <w:link w:val="Heading1Char"/>
    <w:uiPriority w:val="9"/>
    <w:qFormat/>
    <w:rsid w:val="00C931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8E63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8E63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8E63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8E63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8E63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8E63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3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53920"/>
    <w:rPr>
      <w:color w:val="808080"/>
    </w:rPr>
  </w:style>
  <w:style w:type="table" w:styleId="TableGridLight">
    <w:name w:val="Grid Table Light"/>
    <w:basedOn w:val="TableNormal"/>
    <w:uiPriority w:val="40"/>
    <w:rsid w:val="00046F1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"/>
    <w:unhideWhenUsed/>
    <w:qFormat/>
    <w:rsid w:val="006D4DD1"/>
    <w:pPr>
      <w:keepNext/>
      <w:keepLines/>
      <w:spacing w:before="240" w:after="360"/>
    </w:pPr>
    <w:rPr>
      <w:rFonts w:asciiTheme="majorHAnsi" w:eastAsiaTheme="majorEastAsia" w:hAnsiTheme="majorHAnsi" w:cstheme="majorBidi"/>
      <w:color w:val="2E74B5" w:themeColor="accent1" w:themeShade="BF"/>
      <w:sz w:val="44"/>
      <w:szCs w:val="56"/>
    </w:rPr>
  </w:style>
  <w:style w:type="paragraph" w:customStyle="1" w:styleId="Graphic">
    <w:name w:val="Graphic"/>
    <w:uiPriority w:val="2"/>
    <w:qFormat/>
    <w:rsid w:val="00A104EE"/>
    <w:pPr>
      <w:spacing w:after="360"/>
    </w:pPr>
    <w:rPr>
      <w:rFonts w:ascii="Calibri" w:eastAsia="Calibri" w:hAnsi="Calibri" w:cs="Times New Roman"/>
      <w:noProof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A37997"/>
    <w:rPr>
      <w:rFonts w:asciiTheme="majorHAnsi" w:eastAsiaTheme="majorEastAsia" w:hAnsiTheme="majorHAnsi" w:cstheme="majorBidi"/>
      <w:color w:val="2E74B5" w:themeColor="accent1" w:themeShade="BF"/>
      <w:sz w:val="4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71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71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E6371"/>
  </w:style>
  <w:style w:type="paragraph" w:styleId="BlockText">
    <w:name w:val="Block Text"/>
    <w:basedOn w:val="Normal"/>
    <w:uiPriority w:val="99"/>
    <w:semiHidden/>
    <w:unhideWhenUsed/>
    <w:rsid w:val="008E637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E63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6371"/>
  </w:style>
  <w:style w:type="paragraph" w:styleId="BodyText2">
    <w:name w:val="Body Text 2"/>
    <w:basedOn w:val="Normal"/>
    <w:link w:val="BodyText2Char"/>
    <w:uiPriority w:val="99"/>
    <w:semiHidden/>
    <w:unhideWhenUsed/>
    <w:rsid w:val="008E63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6371"/>
  </w:style>
  <w:style w:type="paragraph" w:styleId="BodyText3">
    <w:name w:val="Body Text 3"/>
    <w:basedOn w:val="Normal"/>
    <w:link w:val="BodyText3Char"/>
    <w:uiPriority w:val="99"/>
    <w:semiHidden/>
    <w:unhideWhenUsed/>
    <w:rsid w:val="008E63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37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E6371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63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E63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63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E6371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63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E63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63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E637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637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E63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371"/>
    <w:pPr>
      <w:spacing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E6371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E6371"/>
  </w:style>
  <w:style w:type="table" w:styleId="ColorfulGrid">
    <w:name w:val="Colorful Grid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63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37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37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3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37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E637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6371"/>
  </w:style>
  <w:style w:type="character" w:customStyle="1" w:styleId="DateChar">
    <w:name w:val="Date Char"/>
    <w:basedOn w:val="DefaultParagraphFont"/>
    <w:link w:val="Date"/>
    <w:uiPriority w:val="99"/>
    <w:semiHidden/>
    <w:rsid w:val="008E6371"/>
  </w:style>
  <w:style w:type="paragraph" w:styleId="DocumentMap">
    <w:name w:val="Document Map"/>
    <w:basedOn w:val="Normal"/>
    <w:link w:val="DocumentMapChar"/>
    <w:uiPriority w:val="99"/>
    <w:semiHidden/>
    <w:unhideWhenUsed/>
    <w:rsid w:val="008E6371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637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E6371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6371"/>
  </w:style>
  <w:style w:type="character" w:styleId="Emphasis">
    <w:name w:val="Emphasis"/>
    <w:basedOn w:val="DefaultParagraphFont"/>
    <w:uiPriority w:val="5"/>
    <w:qFormat/>
    <w:rsid w:val="008E63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E63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6371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637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E6371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E6371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637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06B8D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06B8D"/>
  </w:style>
  <w:style w:type="character" w:styleId="FootnoteReference">
    <w:name w:val="footnote reference"/>
    <w:basedOn w:val="DefaultParagraphFont"/>
    <w:uiPriority w:val="99"/>
    <w:semiHidden/>
    <w:unhideWhenUsed/>
    <w:rsid w:val="008E63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637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371"/>
    <w:rPr>
      <w:szCs w:val="20"/>
    </w:rPr>
  </w:style>
  <w:style w:type="table" w:styleId="GridTable1Light">
    <w:name w:val="Grid Table 1 Light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E637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E637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6B8D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6B8D"/>
  </w:style>
  <w:style w:type="character" w:customStyle="1" w:styleId="Heading3Char">
    <w:name w:val="Heading 3 Char"/>
    <w:basedOn w:val="DefaultParagraphFont"/>
    <w:uiPriority w:val="6"/>
    <w:semiHidden/>
    <w:rsid w:val="00A37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A379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A379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A379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A379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A379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A379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E6371"/>
  </w:style>
  <w:style w:type="paragraph" w:styleId="HTMLAddress">
    <w:name w:val="HTML Address"/>
    <w:basedOn w:val="Normal"/>
    <w:link w:val="HTMLAddressChar"/>
    <w:uiPriority w:val="99"/>
    <w:semiHidden/>
    <w:unhideWhenUsed/>
    <w:rsid w:val="008E6371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63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E63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E63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371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37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E63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E63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E63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637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E6371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E6371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E6371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E6371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E6371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E6371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E6371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E6371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E6371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E63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E6371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63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6371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6371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E637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E6371"/>
  </w:style>
  <w:style w:type="paragraph" w:styleId="List">
    <w:name w:val="List"/>
    <w:basedOn w:val="Normal"/>
    <w:uiPriority w:val="99"/>
    <w:semiHidden/>
    <w:unhideWhenUsed/>
    <w:rsid w:val="008E63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E63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E63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E63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E63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E63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E63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E63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E63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E63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E63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E63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E63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E63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E63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E63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E63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E63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E63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E63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E63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E637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E63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E637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E637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E6371"/>
    <w:pPr>
      <w:spacing w:after="0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E6371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E6371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E6371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E6371"/>
    <w:pPr>
      <w:spacing w:after="0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E6371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E6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637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E63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E63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E637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E63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63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8E6371"/>
    <w:pPr>
      <w:spacing w:after="0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8E63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E63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E637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6371"/>
  </w:style>
  <w:style w:type="character" w:styleId="PageNumber">
    <w:name w:val="page number"/>
    <w:basedOn w:val="DefaultParagraphFont"/>
    <w:uiPriority w:val="99"/>
    <w:semiHidden/>
    <w:unhideWhenUsed/>
    <w:rsid w:val="008E6371"/>
  </w:style>
  <w:style w:type="table" w:styleId="PlainTable1">
    <w:name w:val="Plain Table 1"/>
    <w:basedOn w:val="TableNormal"/>
    <w:uiPriority w:val="41"/>
    <w:rsid w:val="008E637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E637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E637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E637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E6371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637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6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637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E63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6371"/>
  </w:style>
  <w:style w:type="paragraph" w:styleId="Signature">
    <w:name w:val="Signature"/>
    <w:basedOn w:val="Normal"/>
    <w:link w:val="SignatureChar"/>
    <w:uiPriority w:val="99"/>
    <w:semiHidden/>
    <w:unhideWhenUsed/>
    <w:rsid w:val="008E6371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63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E6371"/>
    <w:pPr>
      <w:numPr>
        <w:ilvl w:val="1"/>
      </w:numPr>
      <w:spacing w:after="160"/>
      <w:ind w:left="72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6371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E63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E6371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E6371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E6371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E6371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E6371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E6371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E6371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E6371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E6371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E6371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E6371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E6371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E6371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E6371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E63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E63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E6371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E6371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E6371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E6371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E6371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E63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E63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E63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E63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E63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E63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E63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E63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E63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E6371"/>
    <w:pPr>
      <w:spacing w:after="100"/>
      <w:ind w:left="1760"/>
    </w:pPr>
  </w:style>
  <w:style w:type="paragraph" w:styleId="TOCHeading">
    <w:name w:val="TOC Heading"/>
    <w:next w:val="Normal"/>
    <w:uiPriority w:val="39"/>
    <w:semiHidden/>
    <w:unhideWhenUsed/>
    <w:qFormat/>
    <w:rsid w:val="008E6371"/>
    <w:rPr>
      <w:sz w:val="32"/>
      <w:szCs w:val="32"/>
    </w:rPr>
  </w:style>
  <w:style w:type="table" w:customStyle="1" w:styleId="Checklisttable">
    <w:name w:val="Checklist table"/>
    <w:basedOn w:val="TableNormal"/>
    <w:uiPriority w:val="99"/>
    <w:rsid w:val="005C4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</w:tblBorders>
    </w:tblPr>
    <w:tblStylePr w:type="firstCol">
      <w:rPr>
        <w:b/>
        <w:i w:val="0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5B9BD5" w:themeColor="accent1"/>
          <w:left w:val="dashed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  <w:tl2br w:val="nil"/>
          <w:tr2bl w:val="nil"/>
        </w:tcBorders>
      </w:tcPr>
    </w:tblStylePr>
    <w:tblStylePr w:type="band1Vert">
      <w:rPr>
        <w:b/>
        <w:i w:val="0"/>
      </w:rPr>
    </w:tblStylePr>
    <w:tblStylePr w:type="band1Horz">
      <w:tblPr/>
      <w:tcPr>
        <w:tcBorders>
          <w:top w:val="single" w:sz="4" w:space="0" w:color="5B9BD5" w:themeColor="accent1"/>
          <w:left w:val="nil"/>
          <w:bottom w:val="single" w:sz="4" w:space="0" w:color="5B9BD5" w:themeColor="accent1"/>
          <w:right w:val="nil"/>
          <w:insideH w:val="nil"/>
          <w:insideV w:val="nil"/>
          <w:tl2br w:val="nil"/>
          <w:tr2bl w:val="nil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5B9BD5" w:themeColor="accent1"/>
          <w:left w:val="nil"/>
          <w:bottom w:val="single" w:sz="4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4"/>
    <w:qFormat/>
    <w:rsid w:val="00401C39"/>
    <w:rPr>
      <w:b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ish\AppData\Roaming\Microsoft\Templates\Checklist%20for%20selecting%20my%20ideal%20apart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213B9C-14C8-40A2-A87F-75E2C33DA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F43863F-42B1-43E0-8C22-1208CBB639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02BD1-2AE7-4348-B7D6-9BCEE766C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 for selecting my ideal apartment</Template>
  <TotalTime>0</TotalTime>
  <Pages>6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2024-07-06T20:08:00Z</dcterms:created>
  <dcterms:modified xsi:type="dcterms:W3CDTF">2024-07-09T19:41:00Z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